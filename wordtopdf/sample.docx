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1D168A">
        <w:t>Nov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1D168A">
        <w:rPr>
          <w:rStyle w:val="Emphasis"/>
        </w:rPr>
        <w:t>2016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sat</w:t>
            </w:r>
          </w:p>
        </w:tc>
      </w:tr>
      <w:tr w:rsidR="00BE33C9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1D168A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D168A">
              <w:instrText>Tuesday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D168A">
              <w:instrText>Tuesday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D168A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D168A">
              <w:instrText>Tuesday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B75A54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D168A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D168A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D168A">
              <w:instrText>Tuesday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D168A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D168A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D168A">
              <w:instrText>Tuesday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B75A5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D168A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D168A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1D168A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1D168A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D168A">
              <w:rPr>
                <w:rStyle w:val="Emphasis"/>
                <w:noProof/>
              </w:rPr>
              <w:t>05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B75A54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B75A54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B75A54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B75A54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B75A54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12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sdt>
          <w:sdtPr>
            <w:id w:val="333194189"/>
            <w:placeholder>
              <w:docPart w:val="BA6CF96B63443B42AE96E1BC13C4FE27"/>
            </w:placeholder>
            <w:temporary/>
            <w:showingPlcHdr/>
            <w15:appearance w15:val="hidden"/>
          </w:sdtPr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:rsidR="00BE33C9" w:rsidRDefault="00C47FD1">
                <w:r>
                  <w:rPr>
                    <w:noProof/>
                  </w:rPr>
                  <w:t>Click here to replace text.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B75A54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B75A54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B75A54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B75A54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B75A54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19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B75A54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B75A54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B75A54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B75A54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B75A54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26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1D168A"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1D168A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D168A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D168A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D168A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D168A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D168A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D168A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D168A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D168A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D168A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D168A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D168A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</w:tbl>
    <w:p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8DF" w:rsidRDefault="007C68DF">
      <w:pPr>
        <w:spacing w:after="0" w:line="240" w:lineRule="auto"/>
      </w:pPr>
      <w:r>
        <w:separator/>
      </w:r>
    </w:p>
  </w:endnote>
  <w:endnote w:type="continuationSeparator" w:id="0">
    <w:p w:rsidR="007C68DF" w:rsidRDefault="007C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8DF" w:rsidRDefault="007C68DF">
      <w:pPr>
        <w:spacing w:after="0" w:line="240" w:lineRule="auto"/>
      </w:pPr>
      <w:r>
        <w:separator/>
      </w:r>
    </w:p>
  </w:footnote>
  <w:footnote w:type="continuationSeparator" w:id="0">
    <w:p w:rsidR="007C68DF" w:rsidRDefault="007C6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/11/16"/>
    <w:docVar w:name="MonthStart" w:val="01/11/16"/>
  </w:docVars>
  <w:rsids>
    <w:rsidRoot w:val="001D168A"/>
    <w:rsid w:val="00120278"/>
    <w:rsid w:val="001D168A"/>
    <w:rsid w:val="00683123"/>
    <w:rsid w:val="007B29DC"/>
    <w:rsid w:val="007C68DF"/>
    <w:rsid w:val="00837FF0"/>
    <w:rsid w:val="00B21545"/>
    <w:rsid w:val="00B75A54"/>
    <w:rsid w:val="00BE33C9"/>
    <w:rsid w:val="00C26BE9"/>
    <w:rsid w:val="00C47FD1"/>
    <w:rsid w:val="00D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7275BC"/>
  <w15:docId w15:val="{5789177E-FB98-F84C-AC36-FD339E15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thiksingaravelan/Library/Containers/com.microsoft.Word/Data/Library/Application%20Support/Microsoft/Office/16.0/DTS/en-GB%7b975BC364-90DA-6A4A-82C6-E87967CBAF8F%7d/%7b616E95E0-B9D8-674E-BDEF-F18729BA1690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6CF96B63443B42AE96E1BC13C4F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4A2AC-0074-064A-9F28-B95F8BE23B6B}"/>
      </w:docPartPr>
      <w:docPartBody>
        <w:p w:rsidR="00000000" w:rsidRDefault="00000000">
          <w:pPr>
            <w:pStyle w:val="BA6CF96B63443B42AE96E1BC13C4FE27"/>
          </w:pPr>
          <w:r>
            <w:rPr>
              <w:noProof/>
            </w:rPr>
            <w:t>Click here to replace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1"/>
    <w:rsid w:val="003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6CF96B63443B42AE96E1BC13C4FE27">
    <w:name w:val="BA6CF96B63443B42AE96E1BC13C4F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Singaravelan</dc:creator>
  <cp:keywords/>
  <dc:description/>
  <cp:lastModifiedBy>PC 1</cp:lastModifiedBy>
  <cp:revision>1</cp:revision>
  <dcterms:created xsi:type="dcterms:W3CDTF">2023-01-09T17:09:00Z</dcterms:created>
  <dcterms:modified xsi:type="dcterms:W3CDTF">2023-01-09T17:10:00Z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